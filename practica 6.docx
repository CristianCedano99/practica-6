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9D78D5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8D5" w:rsidRDefault="009D78D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9D78D5" w:rsidRDefault="00C6508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8D5" w:rsidRDefault="009D78D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D78D5" w:rsidRDefault="009D78D5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D78D5" w:rsidRDefault="00C6508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D78D5" w:rsidRDefault="009D78D5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D78D5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8D5" w:rsidRDefault="009D78D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D78D5" w:rsidRDefault="00C6508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9D78D5" w:rsidRDefault="009D78D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78D5" w:rsidRDefault="009D78D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D78D5" w:rsidRDefault="00C6508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9D78D5" w:rsidRDefault="009D78D5">
      <w:pPr>
        <w:pStyle w:val="Standard"/>
      </w:pPr>
    </w:p>
    <w:p w:rsidR="009D78D5" w:rsidRDefault="009D78D5">
      <w:pPr>
        <w:pStyle w:val="Standard"/>
      </w:pPr>
    </w:p>
    <w:p w:rsidR="009D78D5" w:rsidRDefault="00C6508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9D78D5" w:rsidRDefault="00C6508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9D78D5" w:rsidRDefault="00C6508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1F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9D7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D78D5" w:rsidRDefault="00C6508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D775B7">
            <w:pPr>
              <w:pStyle w:val="TableContents"/>
              <w:ind w:left="629"/>
            </w:pPr>
            <w:r>
              <w:t>Ing Claudia Rodriguez Espino</w:t>
            </w:r>
          </w:p>
        </w:tc>
      </w:tr>
      <w:tr w:rsidR="009D78D5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D78D5" w:rsidRDefault="00C6508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D775B7">
            <w:pPr>
              <w:pStyle w:val="TableContents"/>
              <w:ind w:left="629"/>
            </w:pPr>
            <w:r>
              <w:t>Fundamentos de Pregramacion</w:t>
            </w:r>
          </w:p>
        </w:tc>
      </w:tr>
      <w:tr w:rsidR="009D78D5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D78D5" w:rsidRDefault="00C6508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D775B7">
            <w:pPr>
              <w:pStyle w:val="TableContents"/>
              <w:ind w:left="629"/>
            </w:pPr>
            <w:r>
              <w:t>1102</w:t>
            </w:r>
          </w:p>
          <w:p w:rsidR="00D775B7" w:rsidRDefault="00D775B7">
            <w:pPr>
              <w:pStyle w:val="TableContents"/>
              <w:ind w:left="629"/>
            </w:pPr>
          </w:p>
        </w:tc>
      </w:tr>
      <w:tr w:rsidR="009D78D5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D78D5" w:rsidRDefault="00C6508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D775B7">
            <w:pPr>
              <w:pStyle w:val="TableContents"/>
              <w:ind w:left="629"/>
            </w:pPr>
            <w:r>
              <w:t>Practica 6</w:t>
            </w:r>
          </w:p>
        </w:tc>
      </w:tr>
      <w:tr w:rsidR="009D78D5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D78D5" w:rsidRDefault="00C6508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D775B7">
            <w:pPr>
              <w:pStyle w:val="TableContents"/>
              <w:ind w:left="629"/>
            </w:pPr>
            <w:r>
              <w:t>Cedano Mora Cristian</w:t>
            </w:r>
          </w:p>
        </w:tc>
      </w:tr>
      <w:tr w:rsidR="009D7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TableContents"/>
              <w:ind w:left="629"/>
            </w:pPr>
          </w:p>
        </w:tc>
      </w:tr>
      <w:tr w:rsidR="009D78D5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D78D5" w:rsidRDefault="00C6508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D775B7">
            <w:pPr>
              <w:pStyle w:val="TableContents"/>
              <w:ind w:left="629"/>
            </w:pPr>
            <w:r>
              <w:t>Primer semester</w:t>
            </w:r>
          </w:p>
        </w:tc>
      </w:tr>
      <w:tr w:rsidR="009D78D5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D78D5" w:rsidRDefault="00C6508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D775B7">
            <w:pPr>
              <w:pStyle w:val="TableContents"/>
              <w:ind w:left="629"/>
            </w:pPr>
            <w:r>
              <w:t>24-09-2017</w:t>
            </w:r>
          </w:p>
        </w:tc>
      </w:tr>
      <w:tr w:rsidR="009D78D5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D78D5" w:rsidRDefault="00C6508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TableContents"/>
              <w:ind w:left="629"/>
            </w:pPr>
          </w:p>
        </w:tc>
      </w:tr>
      <w:tr w:rsidR="009D78D5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D78D5" w:rsidRDefault="009D78D5">
            <w:pPr>
              <w:pStyle w:val="TableContents"/>
              <w:ind w:left="629"/>
            </w:pPr>
          </w:p>
        </w:tc>
      </w:tr>
    </w:tbl>
    <w:p w:rsidR="009D78D5" w:rsidRDefault="009D78D5">
      <w:pPr>
        <w:pStyle w:val="Standard"/>
      </w:pPr>
    </w:p>
    <w:p w:rsidR="009D78D5" w:rsidRDefault="009D78D5">
      <w:pPr>
        <w:pStyle w:val="Standard"/>
      </w:pPr>
    </w:p>
    <w:p w:rsidR="00D775B7" w:rsidRDefault="00C65088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D775B7" w:rsidRDefault="00D775B7">
      <w:pPr>
        <w:suppressAutoHyphens w:val="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br w:type="page"/>
      </w:r>
    </w:p>
    <w:p w:rsidR="00D775B7" w:rsidRPr="00D76E9E" w:rsidRDefault="00D775B7">
      <w:pPr>
        <w:pStyle w:val="Standard"/>
        <w:rPr>
          <w:rFonts w:ascii="Calibri" w:hAnsi="Calibri"/>
          <w:color w:val="000000"/>
          <w:sz w:val="28"/>
          <w:szCs w:val="28"/>
        </w:rPr>
      </w:pPr>
      <w:r w:rsidRPr="00D76E9E">
        <w:rPr>
          <w:rFonts w:ascii="Calibri" w:hAnsi="Calibri"/>
          <w:color w:val="000000"/>
          <w:sz w:val="28"/>
          <w:szCs w:val="28"/>
        </w:rPr>
        <w:lastRenderedPageBreak/>
        <w:t>Objetivo:</w:t>
      </w:r>
      <w:bookmarkStart w:id="0" w:name="_GoBack"/>
      <w:bookmarkEnd w:id="0"/>
    </w:p>
    <w:p w:rsidR="009D78D5" w:rsidRDefault="009D78D5">
      <w:pPr>
        <w:pStyle w:val="Standard"/>
      </w:pPr>
    </w:p>
    <w:p w:rsidR="00D775B7" w:rsidRDefault="00D775B7">
      <w:pPr>
        <w:pStyle w:val="Standard"/>
      </w:pPr>
      <w:r>
        <w:t>Aprender a programar el linux, desde la creacion del archivo contenedor hasta el desarrollo del programa</w:t>
      </w:r>
    </w:p>
    <w:p w:rsidR="00D775B7" w:rsidRDefault="00D775B7">
      <w:pPr>
        <w:pStyle w:val="Standard"/>
      </w:pPr>
    </w:p>
    <w:p w:rsidR="00D775B7" w:rsidRDefault="00D775B7" w:rsidP="00D76E9E">
      <w:pPr>
        <w:pStyle w:val="Standard"/>
        <w:numPr>
          <w:ilvl w:val="0"/>
          <w:numId w:val="1"/>
        </w:numPr>
      </w:pPr>
      <w:r>
        <w:t>Procedimiento:</w:t>
      </w:r>
    </w:p>
    <w:p w:rsidR="00D775B7" w:rsidRDefault="00D775B7">
      <w:pPr>
        <w:pStyle w:val="Standard"/>
      </w:pPr>
    </w:p>
    <w:p w:rsidR="00D775B7" w:rsidRDefault="00D775B7">
      <w:pPr>
        <w:pStyle w:val="Standard"/>
      </w:pPr>
      <w:r>
        <w:t>1.-Primero se creo el archivo mediante el comando touch y despues el nombre que desearamos</w:t>
      </w:r>
      <w:r w:rsidR="00D76E9E">
        <w:t xml:space="preserve"> ponerle por ejemplo: touch resta</w:t>
      </w:r>
      <w:r>
        <w:t>.c</w:t>
      </w:r>
    </w:p>
    <w:p w:rsidR="00D775B7" w:rsidRDefault="00D775B7">
      <w:pPr>
        <w:pStyle w:val="Standard"/>
      </w:pPr>
    </w:p>
    <w:p w:rsidR="00D775B7" w:rsidRDefault="00D775B7">
      <w:pPr>
        <w:pStyle w:val="Standard"/>
      </w:pPr>
      <w:r>
        <w:t xml:space="preserve">2.-Despues se abre el archivo para poder guarda, escribir o programar en el mediante el comando VI y en seguida el nombre del archive </w:t>
      </w:r>
      <w:r w:rsidR="00D76E9E">
        <w:t>por ejemplo: vi rest</w:t>
      </w:r>
      <w:r>
        <w:t>a.c</w:t>
      </w:r>
    </w:p>
    <w:p w:rsidR="00D775B7" w:rsidRDefault="00D775B7">
      <w:pPr>
        <w:pStyle w:val="Standard"/>
      </w:pPr>
    </w:p>
    <w:p w:rsidR="00D775B7" w:rsidRDefault="00D775B7">
      <w:pPr>
        <w:pStyle w:val="Standard"/>
      </w:pPr>
      <w:r>
        <w:t>3.-Una vez estando a dentro pulsamos la Tecla I para poder inserter caracteres ya sean numeros o letras, ya que este sera el contenido de nuestra carpeta: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293.25pt">
            <v:imagedata r:id="rId8" o:title="Pantallazo-1"/>
          </v:shape>
        </w:pict>
      </w:r>
    </w:p>
    <w:p w:rsidR="00D775B7" w:rsidRDefault="00D775B7">
      <w:pPr>
        <w:pStyle w:val="Standard"/>
      </w:pPr>
    </w:p>
    <w:p w:rsidR="00D775B7" w:rsidRDefault="00D775B7">
      <w:pPr>
        <w:pStyle w:val="Standard"/>
      </w:pPr>
      <w:r>
        <w:t xml:space="preserve">4.- Una vez hayamos acabado la parte de programacion se pulsa la Tecla </w:t>
      </w:r>
      <w:r w:rsidR="00124EFF">
        <w:t>Esc para poder salir del modo de edicion y despues pulsamo el siguiente comando \:wq\ El cual guardara los datos y saldra de la carpeta</w:t>
      </w:r>
    </w:p>
    <w:p w:rsidR="00124EFF" w:rsidRDefault="00124EFF">
      <w:pPr>
        <w:pStyle w:val="Standard"/>
      </w:pPr>
    </w:p>
    <w:p w:rsidR="00124EFF" w:rsidRDefault="00124EFF">
      <w:pPr>
        <w:pStyle w:val="Standard"/>
      </w:pPr>
      <w:r>
        <w:t xml:space="preserve">5.-Compilamos con el comando </w:t>
      </w:r>
      <w:r w:rsidR="00D76E9E">
        <w:t>gcc y en seguida el nombre del archivo por ejemplo: gcc resta.c</w:t>
      </w:r>
    </w:p>
    <w:p w:rsidR="00124EFF" w:rsidRDefault="00124EFF">
      <w:pPr>
        <w:suppressAutoHyphens w:val="0"/>
      </w:pPr>
      <w:r>
        <w:br w:type="page"/>
      </w:r>
    </w:p>
    <w:p w:rsidR="00124EFF" w:rsidRDefault="00124EFF">
      <w:pPr>
        <w:pStyle w:val="Standard"/>
      </w:pPr>
    </w:p>
    <w:p w:rsidR="00124EFF" w:rsidRDefault="00124EFF">
      <w:pPr>
        <w:pStyle w:val="Standard"/>
        <w:rPr>
          <w:rFonts w:ascii="Times New Roman" w:hAnsi="Times New Roman" w:cs="Times New Roman"/>
        </w:rPr>
      </w:pPr>
      <w:r>
        <w:t xml:space="preserve">6.-Despues con el comando: . </w:t>
      </w:r>
      <w:r>
        <w:rPr>
          <w:rFonts w:ascii="Times New Roman" w:hAnsi="Times New Roman" w:cs="Times New Roman"/>
        </w:rPr>
        <w:t>∕out se ejecuta el programa dando a conocer o ver para que fue hecho:</w:t>
      </w:r>
    </w:p>
    <w:p w:rsidR="00D76E9E" w:rsidRDefault="00D76E9E">
      <w:pPr>
        <w:pStyle w:val="Standard"/>
        <w:rPr>
          <w:rFonts w:ascii="Times New Roman" w:hAnsi="Times New Roman" w:cs="Times New Roman"/>
        </w:rPr>
      </w:pPr>
    </w:p>
    <w:p w:rsidR="00124EFF" w:rsidRDefault="00124EF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520.5pt;height:293.25pt">
            <v:imagedata r:id="rId9" o:title="Pantallazo-2"/>
          </v:shape>
        </w:pict>
      </w:r>
    </w:p>
    <w:p w:rsidR="00124EFF" w:rsidRDefault="00124EFF">
      <w:pPr>
        <w:pStyle w:val="Standard"/>
        <w:rPr>
          <w:rFonts w:ascii="Times New Roman" w:hAnsi="Times New Roman" w:cs="Times New Roman"/>
        </w:rPr>
      </w:pPr>
    </w:p>
    <w:p w:rsidR="00124EFF" w:rsidRDefault="00124EFF">
      <w:pPr>
        <w:pStyle w:val="Standard"/>
        <w:rPr>
          <w:rFonts w:ascii="Times New Roman" w:hAnsi="Times New Roman" w:cs="Times New Roman"/>
        </w:rPr>
      </w:pPr>
    </w:p>
    <w:p w:rsidR="00124EFF" w:rsidRDefault="00124EF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124EFF" w:rsidRPr="00124EFF" w:rsidRDefault="00124EF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conclusion puedo decir que el programar en c es sumamente sencillo ya que es muy completo, facil de entender</w:t>
      </w:r>
      <w:r w:rsidR="00D76E9E">
        <w:rPr>
          <w:rFonts w:ascii="Times New Roman" w:hAnsi="Times New Roman" w:cs="Times New Roman"/>
        </w:rPr>
        <w:t xml:space="preserve"> y es una manera que esta a la mano de cualquiera que desee programar, ya que puedes separar todo por carpetas y su lenguaje no es nada complicado ya que tiene que ver la mayoria con acciones pero en idima ingles.</w:t>
      </w:r>
    </w:p>
    <w:sectPr w:rsidR="00124EFF" w:rsidRPr="00124EFF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088" w:rsidRDefault="00C65088">
      <w:r>
        <w:separator/>
      </w:r>
    </w:p>
  </w:endnote>
  <w:endnote w:type="continuationSeparator" w:id="0">
    <w:p w:rsidR="00C65088" w:rsidRDefault="00C6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088" w:rsidRDefault="00C65088">
      <w:r>
        <w:rPr>
          <w:color w:val="000000"/>
        </w:rPr>
        <w:separator/>
      </w:r>
    </w:p>
  </w:footnote>
  <w:footnote w:type="continuationSeparator" w:id="0">
    <w:p w:rsidR="00C65088" w:rsidRDefault="00C65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A53DF"/>
    <w:multiLevelType w:val="hybridMultilevel"/>
    <w:tmpl w:val="A5123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D78D5"/>
    <w:rsid w:val="00124EFF"/>
    <w:rsid w:val="009D78D5"/>
    <w:rsid w:val="00C65088"/>
    <w:rsid w:val="00D76E9E"/>
    <w:rsid w:val="00D7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726CA-06E1-4EB0-AB60-6C965C34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Cristian Cedano</cp:lastModifiedBy>
  <cp:revision>2</cp:revision>
  <dcterms:created xsi:type="dcterms:W3CDTF">2017-09-24T16:19:00Z</dcterms:created>
  <dcterms:modified xsi:type="dcterms:W3CDTF">2017-09-24T16:19:00Z</dcterms:modified>
</cp:coreProperties>
</file>